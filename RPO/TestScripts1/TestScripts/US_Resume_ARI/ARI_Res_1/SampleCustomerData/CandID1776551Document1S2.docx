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F384BA" w14:textId="77777777" w:rsidR="00075E2D" w:rsidRDefault="00086D53">
      <w:pPr>
        <w:pStyle w:val="Heading1"/>
      </w:pPr>
      <w:r>
        <w:t>Objective</w:t>
      </w:r>
    </w:p>
    <w:sdt>
      <w:sdtPr>
        <w:id w:val="9459735"/>
        <w:placeholder>
          <w:docPart w:val="791BB9280235094580874B901455B308"/>
        </w:placeholder>
      </w:sdtPr>
      <w:sdtEndPr/>
      <w:sdtContent>
        <w:p w14:paraId="7037BC2B" w14:textId="77777777" w:rsidR="008D2803" w:rsidRDefault="008D2803" w:rsidP="008D2803">
          <w:pPr>
            <w:contextualSpacing/>
            <w:rPr>
              <w:szCs w:val="20"/>
            </w:rPr>
          </w:pPr>
          <w:r>
            <w:rPr>
              <w:szCs w:val="20"/>
            </w:rPr>
            <w:t xml:space="preserve">Seeking a full time and permanent entry level position in the field of </w:t>
          </w:r>
          <w:r w:rsidRPr="008374AF">
            <w:rPr>
              <w:szCs w:val="20"/>
            </w:rPr>
            <w:t>Mechanical Engineering</w:t>
          </w:r>
          <w:r>
            <w:rPr>
              <w:szCs w:val="20"/>
            </w:rPr>
            <w:t xml:space="preserve"> specializing in product development and testing support </w:t>
          </w:r>
        </w:p>
        <w:p w14:paraId="253AAD57" w14:textId="77777777" w:rsidR="008D2803" w:rsidRDefault="008D2803" w:rsidP="008D2803">
          <w:pPr>
            <w:pStyle w:val="Heading1"/>
          </w:pPr>
          <w:r>
            <w:t>Education</w:t>
          </w:r>
        </w:p>
        <w:p w14:paraId="5718B5DA" w14:textId="77777777" w:rsidR="008D2803" w:rsidRDefault="007C29C2" w:rsidP="008D2803">
          <w:pPr>
            <w:pStyle w:val="Heading2"/>
          </w:pPr>
          <w:sdt>
            <w:sdtPr>
              <w:id w:val="-375090261"/>
              <w:placeholder>
                <w:docPart w:val="5FFC2BC6F9BF9145A217B121A8867524"/>
              </w:placeholder>
            </w:sdtPr>
            <w:sdtEndPr/>
            <w:sdtContent>
              <w:r w:rsidR="008D2803">
                <w:t>Stevens Institute of Technology</w:t>
              </w:r>
            </w:sdtContent>
          </w:sdt>
          <w:r w:rsidR="008D2803">
            <w:tab/>
            <w:t>Graduated May 2011</w:t>
          </w:r>
        </w:p>
        <w:sdt>
          <w:sdtPr>
            <w:id w:val="1549802746"/>
            <w:placeholder>
              <w:docPart w:val="532BA35E855F2C41B4EA861D8A7A58A4"/>
            </w:placeholder>
          </w:sdtPr>
          <w:sdtEndPr/>
          <w:sdtContent>
            <w:p w14:paraId="6A053E77" w14:textId="77777777" w:rsidR="008D2803" w:rsidRPr="008374AF" w:rsidRDefault="008D2803" w:rsidP="008D2803">
              <w:pPr>
                <w:contextualSpacing/>
                <w:rPr>
                  <w:szCs w:val="20"/>
                </w:rPr>
              </w:pPr>
              <w:r w:rsidRPr="008374AF">
                <w:rPr>
                  <w:szCs w:val="20"/>
                </w:rPr>
                <w:t>Bachelor of Engineering in Mechanical Engineering</w:t>
              </w:r>
              <w:r>
                <w:rPr>
                  <w:szCs w:val="20"/>
                </w:rPr>
                <w:tab/>
              </w:r>
            </w:p>
            <w:p w14:paraId="663A4600" w14:textId="77777777" w:rsidR="008D2803" w:rsidRDefault="008D2803" w:rsidP="008D2803">
              <w:pPr>
                <w:contextualSpacing/>
                <w:rPr>
                  <w:szCs w:val="20"/>
                </w:rPr>
              </w:pPr>
              <w:r>
                <w:rPr>
                  <w:szCs w:val="20"/>
                </w:rPr>
                <w:t>Minor in Pre-law/Public Policy</w:t>
              </w:r>
            </w:p>
            <w:p w14:paraId="649C67FB" w14:textId="77777777" w:rsidR="008D2803" w:rsidRDefault="008D2803" w:rsidP="008D2803">
              <w:pPr>
                <w:pStyle w:val="Heading1"/>
              </w:pPr>
              <w:r>
                <w:t>Skills</w:t>
              </w:r>
            </w:p>
            <w:sdt>
              <w:sdtPr>
                <w:id w:val="-996109277"/>
                <w:placeholder>
                  <w:docPart w:val="901EBE45B091AF46B5E5FACD406CFAF1"/>
                </w:placeholder>
              </w:sdtPr>
              <w:sdtEndPr/>
              <w:sdtContent>
                <w:p w14:paraId="5F4DFD4C" w14:textId="77777777" w:rsidR="008D2803" w:rsidRDefault="008D2803" w:rsidP="008D2803">
                  <w:pPr>
                    <w:numPr>
                      <w:ilvl w:val="0"/>
                      <w:numId w:val="13"/>
                    </w:numPr>
                    <w:spacing w:line="240" w:lineRule="auto"/>
                    <w:contextualSpacing/>
                    <w:rPr>
                      <w:szCs w:val="20"/>
                    </w:rPr>
                  </w:pPr>
                  <w:r>
                    <w:rPr>
                      <w:szCs w:val="20"/>
                    </w:rPr>
                    <w:t>Knowledge and application in LabVIEW, SolidWorks ’11, Scientific Notebook 5.0</w:t>
                  </w:r>
                  <w:r w:rsidRPr="008374AF">
                    <w:rPr>
                      <w:szCs w:val="20"/>
                    </w:rPr>
                    <w:t xml:space="preserve">, </w:t>
                  </w:r>
                  <w:r w:rsidRPr="00BC1E38">
                    <w:rPr>
                      <w:szCs w:val="20"/>
                    </w:rPr>
                    <w:t xml:space="preserve">Drafting, </w:t>
                  </w:r>
                  <w:r>
                    <w:rPr>
                      <w:szCs w:val="20"/>
                    </w:rPr>
                    <w:t xml:space="preserve">Mathematica, </w:t>
                  </w:r>
                  <w:r w:rsidRPr="00BC1E38">
                    <w:rPr>
                      <w:szCs w:val="20"/>
                    </w:rPr>
                    <w:t>Reading Technical Drawings, CNC M</w:t>
                  </w:r>
                  <w:r>
                    <w:rPr>
                      <w:szCs w:val="20"/>
                    </w:rPr>
                    <w:t>achine</w:t>
                  </w:r>
                </w:p>
                <w:p w14:paraId="4DFB22C7" w14:textId="77777777" w:rsidR="008D2803" w:rsidRDefault="008D2803" w:rsidP="008D2803">
                  <w:pPr>
                    <w:numPr>
                      <w:ilvl w:val="0"/>
                      <w:numId w:val="13"/>
                    </w:numPr>
                    <w:spacing w:line="240" w:lineRule="auto"/>
                    <w:contextualSpacing/>
                    <w:rPr>
                      <w:szCs w:val="20"/>
                    </w:rPr>
                  </w:pPr>
                  <w:r w:rsidRPr="007315D1">
                    <w:rPr>
                      <w:szCs w:val="20"/>
                    </w:rPr>
                    <w:t>Proficient in the</w:t>
                  </w:r>
                  <w:r>
                    <w:rPr>
                      <w:szCs w:val="20"/>
                    </w:rPr>
                    <w:t xml:space="preserve"> MS </w:t>
                  </w:r>
                  <w:r w:rsidRPr="007315D1">
                    <w:rPr>
                      <w:szCs w:val="20"/>
                    </w:rPr>
                    <w:t>Office</w:t>
                  </w:r>
                  <w:r>
                    <w:rPr>
                      <w:szCs w:val="20"/>
                    </w:rPr>
                    <w:t xml:space="preserve"> (</w:t>
                  </w:r>
                  <w:r w:rsidRPr="007315D1">
                    <w:rPr>
                      <w:szCs w:val="20"/>
                    </w:rPr>
                    <w:t>Excel, PowerPoint, Word</w:t>
                  </w:r>
                  <w:r>
                    <w:rPr>
                      <w:szCs w:val="20"/>
                    </w:rPr>
                    <w:t>)</w:t>
                  </w:r>
                </w:p>
                <w:p w14:paraId="64975C64" w14:textId="77777777" w:rsidR="007C29C2" w:rsidRDefault="008D2803" w:rsidP="008D2803">
                  <w:pPr>
                    <w:numPr>
                      <w:ilvl w:val="0"/>
                      <w:numId w:val="13"/>
                    </w:numPr>
                    <w:spacing w:line="240" w:lineRule="auto"/>
                    <w:contextualSpacing/>
                    <w:rPr>
                      <w:szCs w:val="20"/>
                    </w:rPr>
                  </w:pPr>
                  <w:r w:rsidRPr="008D2803">
                    <w:rPr>
                      <w:szCs w:val="20"/>
                    </w:rPr>
                    <w:t>Excellent interpersonal, communication, problem solving and organizational skills</w:t>
                  </w:r>
                </w:p>
                <w:p w14:paraId="367201C9" w14:textId="6D03A55C" w:rsidR="00075E2D" w:rsidRPr="008D2803" w:rsidRDefault="007C29C2" w:rsidP="008D2803">
                  <w:pPr>
                    <w:numPr>
                      <w:ilvl w:val="0"/>
                      <w:numId w:val="13"/>
                    </w:numPr>
                    <w:spacing w:line="240" w:lineRule="auto"/>
                    <w:contextualSpacing/>
                    <w:rPr>
                      <w:szCs w:val="20"/>
                    </w:rPr>
                  </w:pPr>
                  <w:r>
                    <w:rPr>
                      <w:szCs w:val="20"/>
                    </w:rPr>
                    <w:t>Secret level security clearance</w:t>
                  </w:r>
                </w:p>
                <w:bookmarkStart w:id="0" w:name="_GoBack" w:displacedByCustomXml="next"/>
                <w:bookmarkEnd w:id="0" w:displacedByCustomXml="next"/>
              </w:sdtContent>
            </w:sdt>
          </w:sdtContent>
        </w:sdt>
      </w:sdtContent>
    </w:sdt>
    <w:p w14:paraId="4EBB5F86" w14:textId="77777777" w:rsidR="00075E2D" w:rsidRDefault="00086D53">
      <w:pPr>
        <w:pStyle w:val="Heading1"/>
      </w:pPr>
      <w:r>
        <w:t>Experience</w:t>
      </w:r>
    </w:p>
    <w:p w14:paraId="6150746B" w14:textId="77777777" w:rsidR="00DA6E9A" w:rsidRDefault="004E169C" w:rsidP="00881BBA">
      <w:pPr>
        <w:tabs>
          <w:tab w:val="right" w:pos="8098"/>
        </w:tabs>
        <w:contextualSpacing/>
        <w:rPr>
          <w:b/>
          <w:szCs w:val="20"/>
        </w:rPr>
      </w:pPr>
      <w:r>
        <w:rPr>
          <w:b/>
          <w:szCs w:val="20"/>
        </w:rPr>
        <w:t>Tcom L.P., Elizabeth City, NC</w:t>
      </w:r>
    </w:p>
    <w:p w14:paraId="054C79EA" w14:textId="1B31A110" w:rsidR="008D2803" w:rsidRDefault="00DA6E9A" w:rsidP="00881BBA">
      <w:pPr>
        <w:tabs>
          <w:tab w:val="right" w:pos="8098"/>
        </w:tabs>
        <w:contextualSpacing/>
        <w:rPr>
          <w:szCs w:val="20"/>
        </w:rPr>
      </w:pPr>
      <w:r>
        <w:rPr>
          <w:b/>
          <w:szCs w:val="20"/>
        </w:rPr>
        <w:t>Field Engineer</w:t>
      </w:r>
      <w:r w:rsidR="004E169C">
        <w:rPr>
          <w:szCs w:val="20"/>
        </w:rPr>
        <w:tab/>
        <w:t>10/2011</w:t>
      </w:r>
      <w:r w:rsidR="008D2803">
        <w:rPr>
          <w:szCs w:val="20"/>
        </w:rPr>
        <w:t xml:space="preserve"> to current</w:t>
      </w:r>
    </w:p>
    <w:p w14:paraId="61EDBE81" w14:textId="1DB17405" w:rsidR="008D2803" w:rsidRDefault="00C836E6" w:rsidP="008D2803">
      <w:pPr>
        <w:pStyle w:val="ListBullet"/>
      </w:pPr>
      <w:r>
        <w:t>Manufacture and set up aerostat systems</w:t>
      </w:r>
      <w:r w:rsidR="001656E4">
        <w:t xml:space="preserve"> in cooperation with the US Navy’s PGSS program.</w:t>
      </w:r>
    </w:p>
    <w:p w14:paraId="779F0695" w14:textId="75CB9604" w:rsidR="00075E2D" w:rsidRDefault="00C836E6" w:rsidP="008D2803">
      <w:pPr>
        <w:pStyle w:val="ListBullet"/>
        <w:rPr>
          <w:szCs w:val="20"/>
        </w:rPr>
      </w:pPr>
      <w:r>
        <w:rPr>
          <w:szCs w:val="20"/>
        </w:rPr>
        <w:t xml:space="preserve">Troubleshoot and repair </w:t>
      </w:r>
      <w:r w:rsidR="00ED138E">
        <w:rPr>
          <w:szCs w:val="20"/>
        </w:rPr>
        <w:t xml:space="preserve">fiber optic and electrical components on </w:t>
      </w:r>
      <w:r>
        <w:rPr>
          <w:szCs w:val="20"/>
        </w:rPr>
        <w:t>aerostat systems</w:t>
      </w:r>
    </w:p>
    <w:p w14:paraId="2E6FC859" w14:textId="1492F395" w:rsidR="007C29C2" w:rsidRPr="007C29C2" w:rsidRDefault="00A67EC7" w:rsidP="007C29C2">
      <w:pPr>
        <w:pStyle w:val="ListBullet"/>
        <w:rPr>
          <w:szCs w:val="20"/>
        </w:rPr>
      </w:pPr>
      <w:r>
        <w:rPr>
          <w:szCs w:val="20"/>
        </w:rPr>
        <w:t>Troubleshoot avionic</w:t>
      </w:r>
      <w:r w:rsidR="00ED138E">
        <w:rPr>
          <w:szCs w:val="20"/>
        </w:rPr>
        <w:t xml:space="preserve"> components on aerostats</w:t>
      </w:r>
    </w:p>
    <w:p w14:paraId="2ACC6C4E" w14:textId="77777777" w:rsidR="008D2803" w:rsidRDefault="008D2803" w:rsidP="008D2803">
      <w:pPr>
        <w:pStyle w:val="Heading1"/>
      </w:pPr>
      <w:r>
        <w:t>Leadership Experience</w:t>
      </w:r>
    </w:p>
    <w:p w14:paraId="7F63AEA5" w14:textId="77777777" w:rsidR="008D2803" w:rsidRPr="008D2803" w:rsidRDefault="008D2803" w:rsidP="008D2803">
      <w:pPr>
        <w:rPr>
          <w:szCs w:val="20"/>
        </w:rPr>
      </w:pPr>
      <w:r w:rsidRPr="008D2803">
        <w:rPr>
          <w:szCs w:val="20"/>
        </w:rPr>
        <w:t>Captain Stevens Institute of Technology Collegiate Club Volleyball Team</w:t>
      </w:r>
    </w:p>
    <w:p w14:paraId="2E2FE6A1" w14:textId="77777777" w:rsidR="008D2803" w:rsidRPr="008D2803" w:rsidRDefault="008D2803" w:rsidP="008D2803">
      <w:pPr>
        <w:rPr>
          <w:szCs w:val="20"/>
        </w:rPr>
      </w:pPr>
      <w:r w:rsidRPr="008D2803">
        <w:rPr>
          <w:szCs w:val="20"/>
        </w:rPr>
        <w:t>Treasurer Stevens Institute of Technology Collegiate Club Triathlon Team</w:t>
      </w:r>
    </w:p>
    <w:p w14:paraId="7EAF7D89" w14:textId="77777777" w:rsidR="008D2803" w:rsidRPr="008D2803" w:rsidRDefault="008D2803" w:rsidP="008D2803">
      <w:pPr>
        <w:rPr>
          <w:szCs w:val="20"/>
        </w:rPr>
      </w:pPr>
      <w:r w:rsidRPr="008D2803">
        <w:rPr>
          <w:szCs w:val="20"/>
        </w:rPr>
        <w:t>Executive Board Member of Sigma Nu Fraternity</w:t>
      </w:r>
    </w:p>
    <w:p w14:paraId="2D6FE2D0" w14:textId="77777777" w:rsidR="008D2803" w:rsidRDefault="008D2803" w:rsidP="008D2803">
      <w:pPr>
        <w:pStyle w:val="Heading1"/>
      </w:pPr>
      <w:r>
        <w:t>Activities</w:t>
      </w:r>
    </w:p>
    <w:p w14:paraId="385D0AB9" w14:textId="77777777" w:rsidR="008D2803" w:rsidRPr="008D2803" w:rsidRDefault="008D2803" w:rsidP="008D2803">
      <w:pPr>
        <w:rPr>
          <w:szCs w:val="20"/>
        </w:rPr>
      </w:pPr>
      <w:r w:rsidRPr="008D2803">
        <w:rPr>
          <w:szCs w:val="20"/>
        </w:rPr>
        <w:t>Formula SAE Race Team</w:t>
      </w:r>
      <w:r>
        <w:rPr>
          <w:szCs w:val="20"/>
        </w:rPr>
        <w:t xml:space="preserve">, </w:t>
      </w:r>
      <w:r w:rsidRPr="008D2803">
        <w:rPr>
          <w:szCs w:val="20"/>
        </w:rPr>
        <w:t>Founding Member: Stevens Triathlon Club</w:t>
      </w:r>
      <w:r>
        <w:rPr>
          <w:szCs w:val="20"/>
        </w:rPr>
        <w:t xml:space="preserve">, </w:t>
      </w:r>
      <w:r w:rsidRPr="008D2803">
        <w:rPr>
          <w:szCs w:val="20"/>
        </w:rPr>
        <w:t>Stevens Club Volleyball</w:t>
      </w:r>
      <w:r>
        <w:rPr>
          <w:szCs w:val="20"/>
        </w:rPr>
        <w:t xml:space="preserve">, </w:t>
      </w:r>
      <w:r w:rsidRPr="008D2803">
        <w:rPr>
          <w:szCs w:val="20"/>
        </w:rPr>
        <w:t>Sigma Nu Fraternity</w:t>
      </w:r>
    </w:p>
    <w:p w14:paraId="647127C8" w14:textId="77777777" w:rsidR="008D2803" w:rsidRDefault="008D2803" w:rsidP="008D2803"/>
    <w:p w14:paraId="641015EC" w14:textId="77777777" w:rsidR="008D2803" w:rsidRDefault="008D2803" w:rsidP="008D2803">
      <w:pPr>
        <w:pStyle w:val="Heading1"/>
      </w:pPr>
      <w:r>
        <w:t>Hobbies</w:t>
      </w:r>
    </w:p>
    <w:p w14:paraId="5825D8A6" w14:textId="77777777" w:rsidR="00075E2D" w:rsidRPr="008D2803" w:rsidRDefault="008D2803">
      <w:pPr>
        <w:contextualSpacing/>
        <w:rPr>
          <w:szCs w:val="20"/>
        </w:rPr>
      </w:pPr>
      <w:r>
        <w:rPr>
          <w:szCs w:val="20"/>
        </w:rPr>
        <w:t>Triathlons, Volleyball, Golf, Snowboarding, Surfing</w:t>
      </w:r>
    </w:p>
    <w:sectPr w:rsidR="00075E2D" w:rsidRPr="008D2803" w:rsidSect="007D4172">
      <w:headerReference w:type="default" r:id="rId9"/>
      <w:footerReference w:type="default" r:id="rId10"/>
      <w:headerReference w:type="first" r:id="rId11"/>
      <w:pgSz w:w="12880" w:h="1666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C1AC01" w14:textId="77777777" w:rsidR="008D2803" w:rsidRDefault="008D2803">
      <w:pPr>
        <w:spacing w:line="240" w:lineRule="auto"/>
      </w:pPr>
      <w:r>
        <w:separator/>
      </w:r>
    </w:p>
  </w:endnote>
  <w:endnote w:type="continuationSeparator" w:id="0">
    <w:p w14:paraId="6272DB42" w14:textId="77777777" w:rsidR="008D2803" w:rsidRDefault="008D28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EBC041" w14:textId="77777777" w:rsidR="00075E2D" w:rsidRDefault="008A1340">
    <w:pPr>
      <w:pStyle w:val="Footer"/>
    </w:pPr>
    <w:r>
      <w:fldChar w:fldCharType="begin"/>
    </w:r>
    <w:r>
      <w:instrText xml:space="preserve"> Page </w:instrText>
    </w:r>
    <w:r>
      <w:fldChar w:fldCharType="separate"/>
    </w:r>
    <w:r w:rsidR="007D4172">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F530F2" w14:textId="77777777" w:rsidR="008D2803" w:rsidRDefault="008D2803">
      <w:pPr>
        <w:spacing w:line="240" w:lineRule="auto"/>
      </w:pPr>
      <w:r>
        <w:separator/>
      </w:r>
    </w:p>
  </w:footnote>
  <w:footnote w:type="continuationSeparator" w:id="0">
    <w:p w14:paraId="08929EAD" w14:textId="77777777" w:rsidR="008D2803" w:rsidRDefault="008D280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075E2D" w14:paraId="7BF6ADD1" w14:textId="77777777">
      <w:tc>
        <w:tcPr>
          <w:tcW w:w="8298" w:type="dxa"/>
          <w:vAlign w:val="center"/>
        </w:tcPr>
        <w:p w14:paraId="4FE97921" w14:textId="77777777" w:rsidR="00075E2D" w:rsidRDefault="00075E2D">
          <w:pPr>
            <w:pStyle w:val="Title"/>
          </w:pPr>
        </w:p>
      </w:tc>
      <w:tc>
        <w:tcPr>
          <w:tcW w:w="2718" w:type="dxa"/>
          <w:vAlign w:val="center"/>
        </w:tcPr>
        <w:p w14:paraId="4AD8D881" w14:textId="77777777" w:rsidR="00075E2D" w:rsidRDefault="00086D53">
          <w:pPr>
            <w:pStyle w:val="Boxes"/>
          </w:pPr>
          <w:r>
            <w:rPr>
              <w:noProof/>
            </w:rPr>
            <w:drawing>
              <wp:inline distT="0" distB="0" distL="0" distR="0" wp14:anchorId="77982ADF" wp14:editId="23B19850">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6F2CECBB" wp14:editId="2982C090">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18222D41" wp14:editId="722EE164">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0B899DCF" wp14:editId="3977D801">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45A674FB" wp14:editId="1DE29A20">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41772CC7" w14:textId="77777777" w:rsidR="00075E2D" w:rsidRDefault="00075E2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075E2D" w14:paraId="73D4D4C5" w14:textId="77777777">
      <w:tc>
        <w:tcPr>
          <w:tcW w:w="8298" w:type="dxa"/>
          <w:vAlign w:val="center"/>
        </w:tcPr>
        <w:p w14:paraId="26B79DF6" w14:textId="77777777" w:rsidR="00075E2D" w:rsidRDefault="00FA00F5">
          <w:pPr>
            <w:pStyle w:val="Title"/>
          </w:pPr>
          <w:r>
            <w:fldChar w:fldCharType="begin"/>
          </w:r>
          <w:r w:rsidR="00086D53">
            <w:instrText xml:space="preserve"> PLACEHOLDER </w:instrText>
          </w:r>
          <w:r>
            <w:fldChar w:fldCharType="begin"/>
          </w:r>
          <w:r w:rsidR="00086D53">
            <w:instrText xml:space="preserve"> IF </w:instrText>
          </w:r>
          <w:fldSimple w:instr=" USERNAME ">
            <w:r w:rsidR="007D4172">
              <w:rPr>
                <w:noProof/>
              </w:rPr>
              <w:instrText>Aaron Williams</w:instrText>
            </w:r>
          </w:fldSimple>
          <w:r w:rsidR="00086D53">
            <w:instrText xml:space="preserve">="" "[Your Name]" </w:instrText>
          </w:r>
          <w:fldSimple w:instr=" USERNAME ">
            <w:r w:rsidR="007D4172">
              <w:rPr>
                <w:noProof/>
              </w:rPr>
              <w:instrText>Aaron Williams</w:instrText>
            </w:r>
          </w:fldSimple>
          <w:r>
            <w:fldChar w:fldCharType="separate"/>
          </w:r>
          <w:r w:rsidR="007D4172">
            <w:rPr>
              <w:noProof/>
            </w:rPr>
            <w:instrText>Aaron Williams</w:instrText>
          </w:r>
          <w:r>
            <w:fldChar w:fldCharType="end"/>
          </w:r>
          <w:r w:rsidR="00086D53">
            <w:instrText xml:space="preserve"> \* MERGEFORMAT</w:instrText>
          </w:r>
          <w:r>
            <w:fldChar w:fldCharType="separate"/>
          </w:r>
          <w:r w:rsidR="007C29C2">
            <w:t xml:space="preserve">Aaron </w:t>
          </w:r>
          <w:r w:rsidR="007C29C2">
            <w:rPr>
              <w:noProof/>
            </w:rPr>
            <w:t>Williams</w:t>
          </w:r>
          <w:r>
            <w:fldChar w:fldCharType="end"/>
          </w:r>
        </w:p>
      </w:tc>
      <w:tc>
        <w:tcPr>
          <w:tcW w:w="2718" w:type="dxa"/>
          <w:vAlign w:val="center"/>
        </w:tcPr>
        <w:p w14:paraId="6D33B5DD" w14:textId="77777777" w:rsidR="00075E2D" w:rsidRDefault="00086D53">
          <w:pPr>
            <w:pStyle w:val="Boxes"/>
          </w:pPr>
          <w:r>
            <w:rPr>
              <w:noProof/>
            </w:rPr>
            <w:drawing>
              <wp:inline distT="0" distB="0" distL="0" distR="0" wp14:anchorId="193F8868" wp14:editId="3560BBE6">
                <wp:extent cx="138569" cy="137160"/>
                <wp:effectExtent l="19050" t="19050" r="13831" b="15240"/>
                <wp:docPr id="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B153048" wp14:editId="56EA302B">
                <wp:extent cx="138569" cy="137160"/>
                <wp:effectExtent l="19050" t="19050" r="13831" b="15240"/>
                <wp:docPr id="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7146BEAE" wp14:editId="420E09FA">
                <wp:extent cx="138569" cy="137160"/>
                <wp:effectExtent l="19050" t="19050" r="13831" b="15240"/>
                <wp:docPr id="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2FA1A3E6" wp14:editId="67196D7E">
                <wp:extent cx="138569" cy="137160"/>
                <wp:effectExtent l="19050" t="19050" r="13831" b="15240"/>
                <wp:docPr id="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58A6ACA" wp14:editId="3A2FB66D">
                <wp:extent cx="138569" cy="137160"/>
                <wp:effectExtent l="19050" t="19050" r="13831" b="15240"/>
                <wp:docPr id="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46F38293" w14:textId="77777777" w:rsidR="00075E2D" w:rsidRDefault="008D2803">
    <w:pPr>
      <w:pStyle w:val="ContactDetails"/>
    </w:pPr>
    <w:r>
      <w:t>1720 Bagpipers Ct.</w:t>
    </w:r>
    <w:r w:rsidR="00086D53">
      <w:t xml:space="preserve"> </w:t>
    </w:r>
    <w:r w:rsidR="00086D53">
      <w:sym w:font="Wingdings 2" w:char="F097"/>
    </w:r>
    <w:r w:rsidR="00086D53">
      <w:t xml:space="preserve"> </w:t>
    </w:r>
    <w:r>
      <w:t>Virginia Beach</w:t>
    </w:r>
    <w:r w:rsidR="00086D53">
      <w:t xml:space="preserve">, </w:t>
    </w:r>
    <w:r>
      <w:t>VA</w:t>
    </w:r>
    <w:r w:rsidR="00086D53">
      <w:t xml:space="preserve"> </w:t>
    </w:r>
    <w:r>
      <w:t>23464</w:t>
    </w:r>
    <w:r w:rsidR="00086D53">
      <w:t xml:space="preserve"> </w:t>
    </w:r>
    <w:r w:rsidR="00086D53">
      <w:sym w:font="Wingdings 2" w:char="F097"/>
    </w:r>
    <w:r w:rsidR="00086D53">
      <w:t xml:space="preserve"> Phone: </w:t>
    </w:r>
    <w:r>
      <w:t>(757) 408-1381</w:t>
    </w:r>
    <w:r w:rsidR="00086D53">
      <w:t xml:space="preserve"> </w:t>
    </w:r>
    <w:r w:rsidR="00086D53">
      <w:sym w:font="Wingdings 2" w:char="F097"/>
    </w:r>
    <w:r w:rsidR="00086D53">
      <w:t xml:space="preserve"> E-Mail: </w:t>
    </w:r>
    <w:r>
      <w:t>aaronwilliams723@gmail.com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1F0A67ED"/>
    <w:multiLevelType w:val="hybridMultilevel"/>
    <w:tmpl w:val="681C89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76A502B"/>
    <w:multiLevelType w:val="hybridMultilevel"/>
    <w:tmpl w:val="6E508F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81258DA"/>
    <w:multiLevelType w:val="hybridMultilevel"/>
    <w:tmpl w:val="C4045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8D2803"/>
    <w:rsid w:val="00075E2D"/>
    <w:rsid w:val="00086D53"/>
    <w:rsid w:val="001656E4"/>
    <w:rsid w:val="003D270A"/>
    <w:rsid w:val="004B04D6"/>
    <w:rsid w:val="004E169C"/>
    <w:rsid w:val="004E3669"/>
    <w:rsid w:val="006E0C8D"/>
    <w:rsid w:val="007C29C2"/>
    <w:rsid w:val="007D4172"/>
    <w:rsid w:val="008A1340"/>
    <w:rsid w:val="008D2803"/>
    <w:rsid w:val="00974B9C"/>
    <w:rsid w:val="00A67EC7"/>
    <w:rsid w:val="00BE2BC8"/>
    <w:rsid w:val="00C71AD1"/>
    <w:rsid w:val="00C836E6"/>
    <w:rsid w:val="00C87FD5"/>
    <w:rsid w:val="00D548A5"/>
    <w:rsid w:val="00DA6E9A"/>
    <w:rsid w:val="00ED138E"/>
    <w:rsid w:val="00FA0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9F4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paragraph" w:customStyle="1" w:styleId="CA526138B939FC4996C93CFCE8DEDF10">
    <w:name w:val="CA526138B939FC4996C93CFCE8DEDF10"/>
    <w:rsid w:val="008D2803"/>
    <w:rPr>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paragraph" w:customStyle="1" w:styleId="CA526138B939FC4996C93CFCE8DEDF10">
    <w:name w:val="CA526138B939FC4996C93CFCE8DEDF10"/>
    <w:rsid w:val="008D2803"/>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4" Type="http://schemas.openxmlformats.org/officeDocument/2006/relationships/theme" Target="theme/theme1.xml"/><Relationship Id="rId4" Type="http://schemas.microsoft.com/office/2007/relationships/stylesWithEffects" Target="stylesWithEffects.xml"/><Relationship Id="rId7" Type="http://schemas.openxmlformats.org/officeDocument/2006/relationships/footnotes" Target="footnotes.xml"/><Relationship Id="rId1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8" Type="http://schemas.openxmlformats.org/officeDocument/2006/relationships/endnotes" Target="endnotes.xml"/><Relationship Id="rId13" Type="http://schemas.openxmlformats.org/officeDocument/2006/relationships/glossaryDocument" Target="glossary/document.xml"/><Relationship Id="rId10" Type="http://schemas.openxmlformats.org/officeDocument/2006/relationships/footer" Target="footer1.xml"/><Relationship Id="rId5"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numbering" Target="numbering.xml"/><Relationship Id="rId9"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6" Type="http://schemas.openxmlformats.org/officeDocument/2006/relationships/fontTable" Target="fontTable.xml"/><Relationship Id="rId4"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5" Type="http://schemas.openxmlformats.org/officeDocument/2006/relationships/webSettings" Target="web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91BB9280235094580874B901455B308"/>
        <w:category>
          <w:name w:val="General"/>
          <w:gallery w:val="placeholder"/>
        </w:category>
        <w:types>
          <w:type w:val="bbPlcHdr"/>
        </w:types>
        <w:behaviors>
          <w:behavior w:val="content"/>
        </w:behaviors>
        <w:guid w:val="{1E6CA662-E227-FE4C-81B5-DAE51DECB492}"/>
      </w:docPartPr>
      <w:docPartBody>
        <w:p w:rsidR="00A97CBA" w:rsidRDefault="00AC4E58">
          <w:pPr>
            <w:pStyle w:val="791BB9280235094580874B901455B308"/>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5FFC2BC6F9BF9145A217B121A8867524"/>
        <w:category>
          <w:name w:val="General"/>
          <w:gallery w:val="placeholder"/>
        </w:category>
        <w:types>
          <w:type w:val="bbPlcHdr"/>
        </w:types>
        <w:behaviors>
          <w:behavior w:val="content"/>
        </w:behaviors>
        <w:guid w:val="{3DB10F42-AEB8-6C4B-9669-829AF947EE3D}"/>
      </w:docPartPr>
      <w:docPartBody>
        <w:p w:rsidR="00A97CBA" w:rsidRDefault="00AC4E58" w:rsidP="00AC4E58">
          <w:pPr>
            <w:pStyle w:val="5FFC2BC6F9BF9145A217B121A8867524"/>
          </w:pPr>
          <w:r>
            <w:t>Aliquam dapibus.</w:t>
          </w:r>
        </w:p>
      </w:docPartBody>
    </w:docPart>
    <w:docPart>
      <w:docPartPr>
        <w:name w:val="532BA35E855F2C41B4EA861D8A7A58A4"/>
        <w:category>
          <w:name w:val="General"/>
          <w:gallery w:val="placeholder"/>
        </w:category>
        <w:types>
          <w:type w:val="bbPlcHdr"/>
        </w:types>
        <w:behaviors>
          <w:behavior w:val="content"/>
        </w:behaviors>
        <w:guid w:val="{1E01B366-BC29-3543-8C7D-FD21A10D0991}"/>
      </w:docPartPr>
      <w:docPartBody>
        <w:p w:rsidR="00A97CBA" w:rsidRDefault="00AC4E58" w:rsidP="00AC4E58">
          <w:pPr>
            <w:pStyle w:val="532BA35E855F2C41B4EA861D8A7A58A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901EBE45B091AF46B5E5FACD406CFAF1"/>
        <w:category>
          <w:name w:val="General"/>
          <w:gallery w:val="placeholder"/>
        </w:category>
        <w:types>
          <w:type w:val="bbPlcHdr"/>
        </w:types>
        <w:behaviors>
          <w:behavior w:val="content"/>
        </w:behaviors>
        <w:guid w:val="{497FAA94-EAC1-EE45-8A7A-2A2ADD75E880}"/>
      </w:docPartPr>
      <w:docPartBody>
        <w:p w:rsidR="00A97CBA" w:rsidRDefault="00AC4E58" w:rsidP="00AC4E58">
          <w:pPr>
            <w:pStyle w:val="901EBE45B091AF46B5E5FACD406CFAF1"/>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E58"/>
    <w:rsid w:val="00A97CBA"/>
    <w:rsid w:val="00AC4E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791BB9280235094580874B901455B308">
    <w:name w:val="791BB9280235094580874B901455B308"/>
  </w:style>
  <w:style w:type="paragraph" w:customStyle="1" w:styleId="37B5CC72DF10754996ABF693658A275E">
    <w:name w:val="37B5CC72DF10754996ABF693658A275E"/>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6F805129CC88794FAA5111F6CC00BA80">
    <w:name w:val="6F805129CC88794FAA5111F6CC00BA80"/>
  </w:style>
  <w:style w:type="paragraph" w:customStyle="1" w:styleId="6B61B8DE8AEE9E45B6BF501DC75958D4">
    <w:name w:val="6B61B8DE8AEE9E45B6BF501DC75958D4"/>
  </w:style>
  <w:style w:type="paragraph" w:customStyle="1" w:styleId="55EF13DB2A43834AB2B0EC4BB80AFEAD">
    <w:name w:val="55EF13DB2A43834AB2B0EC4BB80AFEAD"/>
  </w:style>
  <w:style w:type="paragraph" w:customStyle="1" w:styleId="5EA21599AC143F40BF2DFE733DAAA422">
    <w:name w:val="5EA21599AC143F40BF2DFE733DAAA422"/>
  </w:style>
  <w:style w:type="paragraph" w:customStyle="1" w:styleId="C17D46D018B5F64BA5A4A364CC995E93">
    <w:name w:val="C17D46D018B5F64BA5A4A364CC995E93"/>
  </w:style>
  <w:style w:type="paragraph" w:customStyle="1" w:styleId="4A86B0CC71D5584F8637E670E89545CA">
    <w:name w:val="4A86B0CC71D5584F8637E670E89545CA"/>
  </w:style>
  <w:style w:type="paragraph" w:customStyle="1" w:styleId="78314DF66041AA4AAE1FBB5338F2BF25">
    <w:name w:val="78314DF66041AA4AAE1FBB5338F2BF25"/>
  </w:style>
  <w:style w:type="paragraph" w:customStyle="1" w:styleId="CA526138B939FC4996C93CFCE8DEDF10">
    <w:name w:val="CA526138B939FC4996C93CFCE8DEDF10"/>
  </w:style>
  <w:style w:type="paragraph" w:customStyle="1" w:styleId="5FFC2BC6F9BF9145A217B121A8867524">
    <w:name w:val="5FFC2BC6F9BF9145A217B121A8867524"/>
    <w:rsid w:val="00AC4E58"/>
  </w:style>
  <w:style w:type="paragraph" w:customStyle="1" w:styleId="532BA35E855F2C41B4EA861D8A7A58A4">
    <w:name w:val="532BA35E855F2C41B4EA861D8A7A58A4"/>
    <w:rsid w:val="00AC4E58"/>
  </w:style>
  <w:style w:type="paragraph" w:customStyle="1" w:styleId="3CC058595F8D4643849C9FBB1E8BA553">
    <w:name w:val="3CC058595F8D4643849C9FBB1E8BA553"/>
    <w:rsid w:val="00AC4E58"/>
  </w:style>
  <w:style w:type="paragraph" w:customStyle="1" w:styleId="4390F7EFBEBC9E4C884B811CAFCB3CDE">
    <w:name w:val="4390F7EFBEBC9E4C884B811CAFCB3CDE"/>
    <w:rsid w:val="00AC4E58"/>
  </w:style>
  <w:style w:type="paragraph" w:customStyle="1" w:styleId="901EBE45B091AF46B5E5FACD406CFAF1">
    <w:name w:val="901EBE45B091AF46B5E5FACD406CFAF1"/>
    <w:rsid w:val="00AC4E5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791BB9280235094580874B901455B308">
    <w:name w:val="791BB9280235094580874B901455B308"/>
  </w:style>
  <w:style w:type="paragraph" w:customStyle="1" w:styleId="37B5CC72DF10754996ABF693658A275E">
    <w:name w:val="37B5CC72DF10754996ABF693658A275E"/>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6F805129CC88794FAA5111F6CC00BA80">
    <w:name w:val="6F805129CC88794FAA5111F6CC00BA80"/>
  </w:style>
  <w:style w:type="paragraph" w:customStyle="1" w:styleId="6B61B8DE8AEE9E45B6BF501DC75958D4">
    <w:name w:val="6B61B8DE8AEE9E45B6BF501DC75958D4"/>
  </w:style>
  <w:style w:type="paragraph" w:customStyle="1" w:styleId="55EF13DB2A43834AB2B0EC4BB80AFEAD">
    <w:name w:val="55EF13DB2A43834AB2B0EC4BB80AFEAD"/>
  </w:style>
  <w:style w:type="paragraph" w:customStyle="1" w:styleId="5EA21599AC143F40BF2DFE733DAAA422">
    <w:name w:val="5EA21599AC143F40BF2DFE733DAAA422"/>
  </w:style>
  <w:style w:type="paragraph" w:customStyle="1" w:styleId="C17D46D018B5F64BA5A4A364CC995E93">
    <w:name w:val="C17D46D018B5F64BA5A4A364CC995E93"/>
  </w:style>
  <w:style w:type="paragraph" w:customStyle="1" w:styleId="4A86B0CC71D5584F8637E670E89545CA">
    <w:name w:val="4A86B0CC71D5584F8637E670E89545CA"/>
  </w:style>
  <w:style w:type="paragraph" w:customStyle="1" w:styleId="78314DF66041AA4AAE1FBB5338F2BF25">
    <w:name w:val="78314DF66041AA4AAE1FBB5338F2BF25"/>
  </w:style>
  <w:style w:type="paragraph" w:customStyle="1" w:styleId="CA526138B939FC4996C93CFCE8DEDF10">
    <w:name w:val="CA526138B939FC4996C93CFCE8DEDF10"/>
  </w:style>
  <w:style w:type="paragraph" w:customStyle="1" w:styleId="5FFC2BC6F9BF9145A217B121A8867524">
    <w:name w:val="5FFC2BC6F9BF9145A217B121A8867524"/>
    <w:rsid w:val="00AC4E58"/>
  </w:style>
  <w:style w:type="paragraph" w:customStyle="1" w:styleId="532BA35E855F2C41B4EA861D8A7A58A4">
    <w:name w:val="532BA35E855F2C41B4EA861D8A7A58A4"/>
    <w:rsid w:val="00AC4E58"/>
  </w:style>
  <w:style w:type="paragraph" w:customStyle="1" w:styleId="3CC058595F8D4643849C9FBB1E8BA553">
    <w:name w:val="3CC058595F8D4643849C9FBB1E8BA553"/>
    <w:rsid w:val="00AC4E58"/>
  </w:style>
  <w:style w:type="paragraph" w:customStyle="1" w:styleId="4390F7EFBEBC9E4C884B811CAFCB3CDE">
    <w:name w:val="4390F7EFBEBC9E4C884B811CAFCB3CDE"/>
    <w:rsid w:val="00AC4E58"/>
  </w:style>
  <w:style w:type="paragraph" w:customStyle="1" w:styleId="901EBE45B091AF46B5E5FACD406CFAF1">
    <w:name w:val="901EBE45B091AF46B5E5FACD406CFAF1"/>
    <w:rsid w:val="00AC4E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81B5258-28B7-5B4F-B020-78718992A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Blocks Resume.dotx</Template>
  <TotalTime>19</TotalTime>
  <Pages>1</Pages>
  <Words>195</Words>
  <Characters>1118</Characters>
  <Application>Microsoft Macintosh Word</Application>
  <DocSecurity>0</DocSecurity>
  <Lines>9</Lines>
  <Paragraphs>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1311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Williams</dc:creator>
  <cp:keywords/>
  <dc:description/>
  <cp:lastModifiedBy>Aaron Williams</cp:lastModifiedBy>
  <cp:revision>12</cp:revision>
  <cp:lastPrinted>2011-09-25T21:54:00Z</cp:lastPrinted>
  <dcterms:created xsi:type="dcterms:W3CDTF">2011-06-28T01:45:00Z</dcterms:created>
  <dcterms:modified xsi:type="dcterms:W3CDTF">2012-01-10T01:31:00Z</dcterms:modified>
  <cp:category/>
</cp:coreProperties>
</file>